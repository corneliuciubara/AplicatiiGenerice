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E3E" w:rsidRPr="00B963D4" w:rsidRDefault="005B1E3E" w:rsidP="005B1E3E">
      <w:pPr>
        <w:spacing w:before="120" w:after="120" w:line="240" w:lineRule="auto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B963D4">
        <w:rPr>
          <w:rStyle w:val="PlaceholderText"/>
          <w:rFonts w:ascii="Times New Roman" w:hAnsi="Times New Roman" w:cs="Times New Roman"/>
          <w:b/>
          <w:iCs/>
          <w:sz w:val="36"/>
          <w:szCs w:val="36"/>
          <w:lang w:val="es-ES"/>
        </w:rPr>
        <w:t>Impactul Schimbărilor Climatice asupra Biodiversității</w:t>
      </w:r>
    </w:p>
    <w:p w:rsidR="007A2F70" w:rsidRPr="00551AD2" w:rsidRDefault="007A2F70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374F61" w:rsidRPr="00B963D4" w:rsidRDefault="005B1E3E" w:rsidP="00230E71">
      <w:pPr>
        <w:spacing w:before="120" w:after="120" w:line="240" w:lineRule="auto"/>
        <w:rPr>
          <w:rFonts w:ascii="Times New Roman" w:hAnsi="Times New Roman" w:cs="Times New Roman"/>
          <w:lang w:val="ro-RO"/>
        </w:rPr>
      </w:pPr>
      <w:r w:rsidRPr="00B963D4">
        <w:rPr>
          <w:rFonts w:ascii="Times New Roman" w:hAnsi="Times New Roman" w:cs="Times New Roman"/>
          <w:lang w:val="ro-RO"/>
        </w:rPr>
        <w:t>Ciubara Corneliu</w:t>
      </w:r>
    </w:p>
    <w:p w:rsidR="00D14796" w:rsidRPr="00B963D4" w:rsidRDefault="005B1E3E" w:rsidP="00230E71">
      <w:pPr>
        <w:spacing w:before="120" w:after="120" w:line="240" w:lineRule="auto"/>
        <w:rPr>
          <w:rFonts w:ascii="Times New Roman" w:hAnsi="Times New Roman" w:cs="Times New Roman"/>
          <w:lang w:val="ro-RO"/>
        </w:rPr>
      </w:pPr>
      <w:r w:rsidRPr="00B963D4">
        <w:rPr>
          <w:rFonts w:ascii="Times New Roman" w:hAnsi="Times New Roman" w:cs="Times New Roman"/>
          <w:lang w:val="ro-RO"/>
        </w:rPr>
        <w:t>USARB</w:t>
      </w:r>
    </w:p>
    <w:p w:rsidR="006C3F8F" w:rsidRPr="00B963D4" w:rsidRDefault="00D1668B" w:rsidP="00230E71">
      <w:pPr>
        <w:spacing w:before="120" w:after="120" w:line="240" w:lineRule="auto"/>
        <w:rPr>
          <w:rFonts w:ascii="Times New Roman" w:hAnsi="Times New Roman" w:cs="Times New Roman"/>
          <w:lang w:val="ro-RO"/>
        </w:rPr>
      </w:pPr>
      <w:r w:rsidRPr="00B963D4">
        <w:rPr>
          <w:rFonts w:ascii="Times New Roman" w:hAnsi="Times New Roman" w:cs="Times New Roman"/>
          <w:lang w:val="ro-RO"/>
        </w:rPr>
        <w:t>john.smith</w:t>
      </w:r>
      <w:bookmarkStart w:id="0" w:name="_GoBack"/>
      <w:bookmarkEnd w:id="0"/>
      <w:r w:rsidRPr="00B963D4">
        <w:rPr>
          <w:rFonts w:ascii="Times New Roman" w:hAnsi="Times New Roman" w:cs="Times New Roman"/>
          <w:lang w:val="ro-RO"/>
        </w:rPr>
        <w:t>@usarb</w:t>
      </w:r>
      <w:r w:rsidR="005B1E3E" w:rsidRPr="00B963D4">
        <w:rPr>
          <w:rFonts w:ascii="Times New Roman" w:hAnsi="Times New Roman" w:cs="Times New Roman"/>
          <w:lang w:val="ro-RO"/>
        </w:rPr>
        <w:t>.</w:t>
      </w:r>
      <w:r w:rsidRPr="00B963D4">
        <w:rPr>
          <w:rFonts w:ascii="Times New Roman" w:hAnsi="Times New Roman" w:cs="Times New Roman"/>
          <w:lang w:val="ro-RO"/>
        </w:rPr>
        <w:t>md</w:t>
      </w:r>
    </w:p>
    <w:p w:rsidR="005B1E3E" w:rsidRPr="00B963D4" w:rsidRDefault="005B1E3E" w:rsidP="005B1E3E">
      <w:pPr>
        <w:pStyle w:val="NormalWeb"/>
        <w:rPr>
          <w:sz w:val="44"/>
          <w:szCs w:val="44"/>
          <w:lang w:val="es-ES"/>
        </w:rPr>
      </w:pPr>
      <w:r w:rsidRPr="00B963D4">
        <w:rPr>
          <w:sz w:val="44"/>
          <w:szCs w:val="44"/>
          <w:lang w:val="es-ES"/>
        </w:rPr>
        <w:t>Comunicarea noastră se concentrează pe evaluarea impactului schimbărilor climatice asupra biodiversității. Am investigat efectele temperaturilor crescute și ale fenomenelor meteorologice extreme asupra ecosistemelor terestre și acvatice. Studiul nostru a inclus analiza populațiilor de specii de plante și animale, și am constatat o reducere semnificativă a diversității speciilor în zonele afectate.</w:t>
      </w:r>
    </w:p>
    <w:p w:rsidR="005B1E3E" w:rsidRPr="00B963D4" w:rsidRDefault="005B1E3E" w:rsidP="005B1E3E">
      <w:pPr>
        <w:pStyle w:val="NormalWeb"/>
        <w:rPr>
          <w:sz w:val="44"/>
          <w:szCs w:val="44"/>
          <w:lang w:val="es-ES"/>
        </w:rPr>
      </w:pPr>
      <w:r w:rsidRPr="00B963D4">
        <w:rPr>
          <w:sz w:val="44"/>
          <w:szCs w:val="44"/>
          <w:lang w:val="es-ES"/>
        </w:rPr>
        <w:t>Rezultatele noastre arată că biodiversitatea este în pericol și că sunt necesare acțiuni urgente pentru a proteja ecosistemele fragile. Aceste descoperiri au implicații semnificative pentru politica de mediu și conservarea speciilor, subliniind importanța reducerii emisiilor de gaze cu efect de seră și a măsurilor de adaptare.</w:t>
      </w:r>
    </w:p>
    <w:p w:rsidR="00551AD2" w:rsidRPr="005B1E3E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es-ES"/>
        </w:rPr>
      </w:pPr>
    </w:p>
    <w:p w:rsidR="00B963D4" w:rsidRDefault="00B963D4" w:rsidP="00B963D4">
      <w:pPr>
        <w:spacing w:before="120" w:after="120" w:line="240" w:lineRule="auto"/>
        <w:jc w:val="right"/>
        <w:rPr>
          <w:rFonts w:ascii="Times New Roman" w:hAnsi="Times New Roman" w:cs="Times New Roman"/>
          <w:lang w:val="en-US"/>
        </w:rPr>
      </w:pPr>
    </w:p>
    <w:p w:rsidR="00B963D4" w:rsidRDefault="005B1E3E" w:rsidP="00B963D4">
      <w:pPr>
        <w:spacing w:before="120" w:after="120" w:line="240" w:lineRule="auto"/>
        <w:jc w:val="right"/>
        <w:rPr>
          <w:rFonts w:ascii="Times New Roman" w:hAnsi="Times New Roman" w:cs="Times New Roman"/>
          <w:lang w:val="en-US"/>
        </w:rPr>
      </w:pPr>
      <w:r w:rsidRPr="00B963D4">
        <w:rPr>
          <w:rFonts w:ascii="Times New Roman" w:hAnsi="Times New Roman" w:cs="Times New Roman"/>
          <w:lang w:val="en-US"/>
        </w:rPr>
        <w:t>Smith, J.</w:t>
      </w:r>
      <w:r w:rsidR="00B963D4">
        <w:rPr>
          <w:rFonts w:ascii="Times New Roman" w:hAnsi="Times New Roman" w:cs="Times New Roman"/>
          <w:lang w:val="en-US"/>
        </w:rPr>
        <w:t>, Doe, J., &amp; Johnson, M. (2023)</w:t>
      </w:r>
    </w:p>
    <w:p w:rsidR="00B963D4" w:rsidRPr="00B963D4" w:rsidRDefault="005B1E3E" w:rsidP="00B963D4">
      <w:pPr>
        <w:spacing w:before="120" w:after="120" w:line="240" w:lineRule="auto"/>
        <w:jc w:val="right"/>
        <w:rPr>
          <w:rFonts w:ascii="Times New Roman" w:hAnsi="Times New Roman" w:cs="Times New Roman"/>
          <w:lang w:val="en-US"/>
        </w:rPr>
      </w:pPr>
      <w:r w:rsidRPr="00B963D4">
        <w:rPr>
          <w:rFonts w:ascii="Times New Roman" w:hAnsi="Times New Roman" w:cs="Times New Roman"/>
          <w:lang w:val="en-US"/>
        </w:rPr>
        <w:t>Impactul schimbărilor climatice asupra</w:t>
      </w:r>
    </w:p>
    <w:p w:rsidR="00B963D4" w:rsidRDefault="005B1E3E" w:rsidP="00B963D4">
      <w:pPr>
        <w:spacing w:before="120" w:after="120" w:line="240" w:lineRule="auto"/>
        <w:jc w:val="right"/>
        <w:rPr>
          <w:rFonts w:ascii="Times New Roman" w:hAnsi="Times New Roman" w:cs="Times New Roman"/>
          <w:lang w:val="es-ES"/>
        </w:rPr>
      </w:pPr>
      <w:r w:rsidRPr="00B963D4">
        <w:rPr>
          <w:rFonts w:ascii="Times New Roman" w:hAnsi="Times New Roman" w:cs="Times New Roman"/>
          <w:lang w:val="en-US"/>
        </w:rPr>
        <w:t xml:space="preserve">biodiversității. </w:t>
      </w:r>
      <w:r w:rsidRPr="00B963D4">
        <w:rPr>
          <w:rFonts w:ascii="Times New Roman" w:hAnsi="Times New Roman" w:cs="Times New Roman"/>
          <w:lang w:val="es-ES"/>
        </w:rPr>
        <w:t>Jurnalul de Mediu și Conservare,</w:t>
      </w:r>
    </w:p>
    <w:p w:rsidR="00756B7E" w:rsidRPr="00B963D4" w:rsidRDefault="005B1E3E" w:rsidP="00B963D4">
      <w:pPr>
        <w:spacing w:before="120" w:after="120" w:line="240" w:lineRule="auto"/>
        <w:jc w:val="right"/>
        <w:rPr>
          <w:rFonts w:ascii="Times New Roman" w:hAnsi="Times New Roman" w:cs="Times New Roman"/>
          <w:lang w:val="es-ES"/>
        </w:rPr>
      </w:pPr>
      <w:r w:rsidRPr="00B963D4">
        <w:rPr>
          <w:rFonts w:ascii="Times New Roman" w:hAnsi="Times New Roman" w:cs="Times New Roman"/>
          <w:lang w:val="es-ES"/>
        </w:rPr>
        <w:t>45(3), 287-302.</w:t>
      </w:r>
    </w:p>
    <w:p w:rsidR="00551AD2" w:rsidRPr="00551AD2" w:rsidRDefault="00551AD2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1D16AC" w:rsidRPr="00551AD2" w:rsidRDefault="001D16AC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p w:rsidR="0003455D" w:rsidRPr="00551AD2" w:rsidRDefault="0003455D" w:rsidP="00230E71">
      <w:pPr>
        <w:spacing w:before="120" w:after="120" w:line="240" w:lineRule="auto"/>
        <w:rPr>
          <w:rFonts w:ascii="Palatino Linotype" w:hAnsi="Palatino Linotype" w:cs="Times New Roman"/>
          <w:lang w:val="ro-RO"/>
        </w:rPr>
      </w:pPr>
    </w:p>
    <w:sectPr w:rsidR="0003455D" w:rsidRPr="00551AD2" w:rsidSect="00D1668B">
      <w:pgSz w:w="11906" w:h="16838"/>
      <w:pgMar w:top="1134" w:right="850" w:bottom="1134" w:left="1701" w:header="708" w:footer="708" w:gutter="0"/>
      <w:pgBorders w:offsetFrom="page">
        <w:top w:val="threeDEmboss" w:sz="24" w:space="24" w:color="B2A1C7" w:themeColor="accent4" w:themeTint="99"/>
        <w:left w:val="threeDEmboss" w:sz="24" w:space="24" w:color="B2A1C7" w:themeColor="accent4" w:themeTint="99"/>
        <w:bottom w:val="threeDEngrave" w:sz="24" w:space="24" w:color="B2A1C7" w:themeColor="accent4" w:themeTint="99"/>
        <w:right w:val="threeDEngrave" w:sz="24" w:space="24" w:color="B2A1C7" w:themeColor="accent4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93E" w:rsidRDefault="0024293E" w:rsidP="00374F61">
      <w:pPr>
        <w:spacing w:after="0" w:line="240" w:lineRule="auto"/>
      </w:pPr>
      <w:r>
        <w:separator/>
      </w:r>
    </w:p>
  </w:endnote>
  <w:endnote w:type="continuationSeparator" w:id="0">
    <w:p w:rsidR="0024293E" w:rsidRDefault="0024293E" w:rsidP="0037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93E" w:rsidRDefault="0024293E" w:rsidP="00374F61">
      <w:pPr>
        <w:spacing w:after="0" w:line="240" w:lineRule="auto"/>
      </w:pPr>
      <w:r>
        <w:separator/>
      </w:r>
    </w:p>
  </w:footnote>
  <w:footnote w:type="continuationSeparator" w:id="0">
    <w:p w:rsidR="0024293E" w:rsidRDefault="0024293E" w:rsidP="00374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4A"/>
    <w:rsid w:val="0003455D"/>
    <w:rsid w:val="00161E4A"/>
    <w:rsid w:val="001C1F47"/>
    <w:rsid w:val="001D16AC"/>
    <w:rsid w:val="001D5D62"/>
    <w:rsid w:val="00230E71"/>
    <w:rsid w:val="0024293E"/>
    <w:rsid w:val="00374F61"/>
    <w:rsid w:val="004E2C34"/>
    <w:rsid w:val="00551AD2"/>
    <w:rsid w:val="00575BB7"/>
    <w:rsid w:val="005B1E3E"/>
    <w:rsid w:val="006A018E"/>
    <w:rsid w:val="006B3259"/>
    <w:rsid w:val="006C1D16"/>
    <w:rsid w:val="006C3F8F"/>
    <w:rsid w:val="00756B7E"/>
    <w:rsid w:val="007A2F70"/>
    <w:rsid w:val="00902FB3"/>
    <w:rsid w:val="00B43835"/>
    <w:rsid w:val="00B963D4"/>
    <w:rsid w:val="00CD2741"/>
    <w:rsid w:val="00D14796"/>
    <w:rsid w:val="00D15F11"/>
    <w:rsid w:val="00D1668B"/>
    <w:rsid w:val="00F860F4"/>
    <w:rsid w:val="00FA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8485"/>
  <w15:docId w15:val="{18BE90E7-3F25-4BBE-96DF-D096ABBC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F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F61"/>
  </w:style>
  <w:style w:type="paragraph" w:styleId="Footer">
    <w:name w:val="footer"/>
    <w:basedOn w:val="Normal"/>
    <w:link w:val="FooterChar"/>
    <w:uiPriority w:val="99"/>
    <w:unhideWhenUsed/>
    <w:rsid w:val="00374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F61"/>
  </w:style>
  <w:style w:type="paragraph" w:styleId="NormalWeb">
    <w:name w:val="Normal (Web)"/>
    <w:basedOn w:val="Normal"/>
    <w:uiPriority w:val="99"/>
    <w:semiHidden/>
    <w:unhideWhenUsed/>
    <w:rsid w:val="005B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Scrisoarea_mea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4C072-5EB7-4EDC-89CB-32163448A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Scrisoarea_mea(1)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[Tastați numele firmei expeditorului:]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4</cp:revision>
  <dcterms:created xsi:type="dcterms:W3CDTF">2023-10-30T10:06:00Z</dcterms:created>
  <dcterms:modified xsi:type="dcterms:W3CDTF">2023-10-30T10:23:00Z</dcterms:modified>
</cp:coreProperties>
</file>