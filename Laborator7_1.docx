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F47" w:rsidRPr="00551AD2" w:rsidRDefault="00D85AA0" w:rsidP="00230E71">
      <w:pPr>
        <w:spacing w:before="120" w:after="120" w:line="240" w:lineRule="auto"/>
        <w:rPr>
          <w:rFonts w:ascii="Palatino Linotype" w:hAnsi="Palatino Linotype" w:cs="Times New Roman"/>
          <w:color w:val="548DD4" w:themeColor="text2" w:themeTint="99"/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2A1018" wp14:editId="44B82DA7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1619885" cy="1371600"/>
                <wp:effectExtent l="76200" t="76200" r="132715" b="13335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58102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C33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txbx>
                        <w:txbxContent>
                          <w:p w:rsidR="00D85AA0" w:rsidRPr="00AB023B" w:rsidRDefault="00D85AA0" w:rsidP="00D85AA0">
                            <w:pPr>
                              <w:spacing w:before="120"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C0504D" w:themeColor="accent2"/>
                                <w:sz w:val="18"/>
                                <w:szCs w:val="18"/>
                                <w:lang w:val="ro-RO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85AA0"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:lang w:val="ro-RO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CDFC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:lang w:val="ro-RO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 w:rsidR="00AB023B" w:rsidRPr="00AB023B"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C0504D" w:themeColor="accent2"/>
                                <w:sz w:val="18"/>
                                <w:szCs w:val="18"/>
                                <w:lang w:val="ro-RO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Bănulescu Bodoni </w:t>
                            </w:r>
                            <w:r w:rsidRPr="00AB023B"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C0504D" w:themeColor="accent2"/>
                                <w:sz w:val="18"/>
                                <w:szCs w:val="18"/>
                                <w:lang w:val="ro-RO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7</w:t>
                            </w:r>
                          </w:p>
                          <w:p w:rsidR="00AB023B" w:rsidRPr="00AB023B" w:rsidRDefault="00AB023B" w:rsidP="00D85AA0">
                            <w:pPr>
                              <w:spacing w:before="120"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C0504D" w:themeColor="accent2"/>
                                <w:sz w:val="18"/>
                                <w:szCs w:val="18"/>
                                <w:lang w:val="ro-RO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AB023B"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C0504D" w:themeColor="accent2"/>
                                <w:sz w:val="18"/>
                                <w:szCs w:val="18"/>
                                <w:lang w:val="ro-RO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Chișinău</w:t>
                            </w:r>
                          </w:p>
                          <w:p w:rsidR="00AB023B" w:rsidRDefault="00AB023B" w:rsidP="00D85AA0">
                            <w:pPr>
                              <w:spacing w:before="120"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:lang w:val="ro-RO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AB023B"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C0504D" w:themeColor="accent2"/>
                                <w:sz w:val="18"/>
                                <w:szCs w:val="18"/>
                                <w:lang w:val="ro-RO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Rep. Moldova</w:t>
                            </w:r>
                          </w:p>
                          <w:p w:rsidR="00AB023B" w:rsidRDefault="00AB023B" w:rsidP="00D85AA0">
                            <w:pPr>
                              <w:spacing w:before="120"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:lang w:val="ro-RO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:rsidR="00D85AA0" w:rsidRPr="00D85AA0" w:rsidRDefault="00D85AA0" w:rsidP="00D85AA0">
                            <w:pPr>
                              <w:spacing w:before="120"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:lang w:val="ro-RO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2A1018" id="Text Box 1" o:spid="_x0000_s1026" style="position:absolute;margin-left:76.35pt;margin-top:.3pt;width:127.55pt;height:10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" filled="f" strokecolor="#c30">
                <v:fill o:detectmouseclick="t"/>
                <v:shadow on="t" color="black" opacity="26214f" origin="-.5,-.5" offset=".74836mm,.74836mm"/>
                <v:textbox>
                  <w:txbxContent>
                    <w:p w:rsidR="00D85AA0" w:rsidRPr="00AB023B" w:rsidRDefault="00D85AA0" w:rsidP="00D85AA0">
                      <w:pPr>
                        <w:spacing w:before="120" w:after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outline/>
                          <w:color w:val="C0504D" w:themeColor="accent2"/>
                          <w:sz w:val="18"/>
                          <w:szCs w:val="18"/>
                          <w:lang w:val="ro-RO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D85AA0">
                        <w:rPr>
                          <w:rFonts w:ascii="Times New Roman" w:hAnsi="Times New Roman" w:cs="Times New Roman"/>
                          <w:b/>
                          <w:outline/>
                          <w:color w:val="C0504D" w:themeColor="accent2"/>
                          <w:sz w:val="72"/>
                          <w:szCs w:val="72"/>
                          <w:lang w:val="ro-RO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CDFC</w:t>
                      </w:r>
                      <w:r>
                        <w:rPr>
                          <w:rFonts w:ascii="Times New Roman" w:hAnsi="Times New Roman" w:cs="Times New Roman"/>
                          <w:b/>
                          <w:outline/>
                          <w:color w:val="C0504D" w:themeColor="accent2"/>
                          <w:sz w:val="72"/>
                          <w:szCs w:val="72"/>
                          <w:lang w:val="ro-RO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 w:rsidR="00AB023B" w:rsidRPr="00AB023B">
                        <w:rPr>
                          <w:rFonts w:ascii="Times New Roman" w:hAnsi="Times New Roman" w:cs="Times New Roman"/>
                          <w:b/>
                          <w:outline/>
                          <w:color w:val="C0504D" w:themeColor="accent2"/>
                          <w:sz w:val="18"/>
                          <w:szCs w:val="18"/>
                          <w:lang w:val="ro-RO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Bănulescu Bodoni </w:t>
                      </w:r>
                      <w:r w:rsidRPr="00AB023B">
                        <w:rPr>
                          <w:rFonts w:ascii="Times New Roman" w:hAnsi="Times New Roman" w:cs="Times New Roman"/>
                          <w:b/>
                          <w:outline/>
                          <w:color w:val="C0504D" w:themeColor="accent2"/>
                          <w:sz w:val="18"/>
                          <w:szCs w:val="18"/>
                          <w:lang w:val="ro-RO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7</w:t>
                      </w:r>
                    </w:p>
                    <w:p w:rsidR="00AB023B" w:rsidRPr="00AB023B" w:rsidRDefault="00AB023B" w:rsidP="00D85AA0">
                      <w:pPr>
                        <w:spacing w:before="120" w:after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outline/>
                          <w:color w:val="C0504D" w:themeColor="accent2"/>
                          <w:sz w:val="18"/>
                          <w:szCs w:val="18"/>
                          <w:lang w:val="ro-RO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AB023B">
                        <w:rPr>
                          <w:rFonts w:ascii="Times New Roman" w:hAnsi="Times New Roman" w:cs="Times New Roman"/>
                          <w:b/>
                          <w:outline/>
                          <w:color w:val="C0504D" w:themeColor="accent2"/>
                          <w:sz w:val="18"/>
                          <w:szCs w:val="18"/>
                          <w:lang w:val="ro-RO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Chișinău</w:t>
                      </w:r>
                    </w:p>
                    <w:p w:rsidR="00AB023B" w:rsidRDefault="00AB023B" w:rsidP="00D85AA0">
                      <w:pPr>
                        <w:spacing w:before="120" w:after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outline/>
                          <w:color w:val="C0504D" w:themeColor="accent2"/>
                          <w:sz w:val="72"/>
                          <w:szCs w:val="72"/>
                          <w:lang w:val="ro-RO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AB023B">
                        <w:rPr>
                          <w:rFonts w:ascii="Times New Roman" w:hAnsi="Times New Roman" w:cs="Times New Roman"/>
                          <w:b/>
                          <w:outline/>
                          <w:color w:val="C0504D" w:themeColor="accent2"/>
                          <w:sz w:val="18"/>
                          <w:szCs w:val="18"/>
                          <w:lang w:val="ro-RO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Rep. Moldova</w:t>
                      </w:r>
                    </w:p>
                    <w:p w:rsidR="00AB023B" w:rsidRDefault="00AB023B" w:rsidP="00D85AA0">
                      <w:pPr>
                        <w:spacing w:before="120" w:after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outline/>
                          <w:color w:val="C0504D" w:themeColor="accent2"/>
                          <w:sz w:val="72"/>
                          <w:szCs w:val="72"/>
                          <w:lang w:val="ro-RO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:rsidR="00D85AA0" w:rsidRPr="00D85AA0" w:rsidRDefault="00D85AA0" w:rsidP="00D85AA0">
                      <w:pPr>
                        <w:spacing w:before="120" w:after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outline/>
                          <w:color w:val="C0504D" w:themeColor="accent2"/>
                          <w:sz w:val="72"/>
                          <w:szCs w:val="72"/>
                          <w:lang w:val="ro-RO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sdt>
        <w:sdtPr>
          <w:rPr>
            <w:rFonts w:ascii="Palatino Linotype" w:hAnsi="Palatino Linotype" w:cs="Times New Roman"/>
            <w:lang w:val="ro-RO"/>
          </w:rPr>
          <w:id w:val="1853380522"/>
          <w:placeholder>
            <w:docPart w:val="F23554641EAD4458AC89BA9D785B85BC"/>
          </w:placeholder>
          <w:date w:fullDate="2018-10-01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>
            <w:rPr>
              <w:rFonts w:ascii="Palatino Linotype" w:hAnsi="Palatino Linotype" w:cs="Times New Roman"/>
              <w:lang w:val="en-US"/>
            </w:rPr>
            <w:t>10/1/2018</w:t>
          </w:r>
        </w:sdtContent>
      </w:sdt>
      <w:r>
        <w:rPr>
          <w:rFonts w:ascii="Palatino Linotype" w:hAnsi="Palatino Linotype" w:cs="Times New Roman"/>
          <w:lang w:val="ro-RO"/>
        </w:rPr>
        <w:t xml:space="preserve">                                                                                                                      </w:t>
      </w:r>
      <w:r w:rsidR="00374F61" w:rsidRPr="00551AD2">
        <w:rPr>
          <w:rFonts w:ascii="Palatino Linotype" w:hAnsi="Palatino Linotype" w:cs="Times New Roman"/>
          <w:color w:val="548DD4" w:themeColor="text2" w:themeTint="99"/>
          <w:lang w:val="ro-RO"/>
        </w:rPr>
        <w:t>•••</w:t>
      </w:r>
    </w:p>
    <w:p w:rsidR="00374F61" w:rsidRPr="00551AD2" w:rsidRDefault="005B0A0D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r>
        <w:rPr>
          <w:rFonts w:ascii="Palatino Linotype" w:hAnsi="Palatino Linotype" w:cs="Times New Roman"/>
          <w:lang w:val="ro-RO"/>
        </w:rPr>
        <w:t>Corneliu Ciubara</w:t>
      </w:r>
    </w:p>
    <w:p w:rsidR="005B0A0D" w:rsidRPr="005B0A0D" w:rsidRDefault="005B0A0D" w:rsidP="005B0A0D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r w:rsidRPr="005B0A0D">
        <w:rPr>
          <w:rFonts w:ascii="Palatino Linotype" w:hAnsi="Palatino Linotype" w:cs="Times New Roman"/>
          <w:lang w:val="ro-RO"/>
        </w:rPr>
        <w:t>“</w:t>
      </w:r>
      <w:r w:rsidRPr="005B0A0D">
        <w:rPr>
          <w:rFonts w:ascii="Palatino Linotype" w:hAnsi="Palatino Linotype" w:cs="Times New Roman"/>
          <w:lang w:val="ro-RO"/>
        </w:rPr>
        <w:t>Centrului pentru Dezvoltare și</w:t>
      </w:r>
    </w:p>
    <w:p w:rsidR="00D14796" w:rsidRPr="00551AD2" w:rsidRDefault="005B0A0D" w:rsidP="005B0A0D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r w:rsidRPr="005B0A0D">
        <w:rPr>
          <w:rFonts w:ascii="Palatino Linotype" w:hAnsi="Palatino Linotype" w:cs="Times New Roman"/>
          <w:lang w:val="ro-RO"/>
        </w:rPr>
        <w:t>Formare Continuă</w:t>
      </w:r>
      <w:r w:rsidRPr="005B0A0D">
        <w:rPr>
          <w:rFonts w:ascii="Palatino Linotype" w:hAnsi="Palatino Linotype" w:cs="Times New Roman"/>
          <w:lang w:val="ro-RO"/>
        </w:rPr>
        <w:t>”</w:t>
      </w:r>
    </w:p>
    <w:p w:rsidR="006C3F8F" w:rsidRPr="00551AD2" w:rsidRDefault="005B0A0D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r w:rsidRPr="005B0A0D">
        <w:rPr>
          <w:rFonts w:ascii="Palatino Linotype" w:hAnsi="Palatino Linotype" w:cs="Times New Roman"/>
          <w:lang w:val="ro-RO"/>
        </w:rPr>
        <w:t>Rep. Moldova, Chișinău, str. Bănulescu Bodoni, nr.7</w:t>
      </w:r>
    </w:p>
    <w:p w:rsidR="001D5D62" w:rsidRPr="00551AD2" w:rsidRDefault="001D5D62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</w:p>
    <w:p w:rsidR="00FA0D24" w:rsidRPr="00551AD2" w:rsidRDefault="005B0A0D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r w:rsidRPr="005B0A0D">
        <w:rPr>
          <w:rFonts w:ascii="Palatino Linotype" w:hAnsi="Palatino Linotype" w:cs="Times New Roman"/>
          <w:lang w:val="ro-RO"/>
        </w:rPr>
        <w:t>Administrația Hotelului „Dacia”</w:t>
      </w:r>
    </w:p>
    <w:p w:rsidR="00FA0D24" w:rsidRPr="00551AD2" w:rsidRDefault="005B0A0D" w:rsidP="005B0A0D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r w:rsidRPr="005B0A0D">
        <w:rPr>
          <w:rFonts w:ascii="Palatino Linotype" w:hAnsi="Palatino Linotype" w:cs="Times New Roman"/>
          <w:lang w:val="ro-RO"/>
        </w:rPr>
        <w:t>Rep.</w:t>
      </w:r>
      <w:r>
        <w:rPr>
          <w:rFonts w:ascii="Palatino Linotype" w:hAnsi="Palatino Linotype" w:cs="Times New Roman"/>
          <w:lang w:val="ro-RO"/>
        </w:rPr>
        <w:br/>
      </w:r>
      <w:r w:rsidRPr="005B0A0D">
        <w:rPr>
          <w:rFonts w:ascii="Palatino Linotype" w:hAnsi="Palatino Linotype" w:cs="Times New Roman"/>
          <w:lang w:val="ro-RO"/>
        </w:rPr>
        <w:t>Moldova, Chișinău, str. 31 August, nr.135</w:t>
      </w:r>
    </w:p>
    <w:p w:rsidR="00FA0D24" w:rsidRPr="00551AD2" w:rsidRDefault="00FA0D24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</w:p>
    <w:p w:rsidR="00D14796" w:rsidRPr="005B0A0D" w:rsidRDefault="005B0A0D" w:rsidP="00230E71">
      <w:pPr>
        <w:spacing w:before="120" w:after="120" w:line="240" w:lineRule="auto"/>
        <w:rPr>
          <w:rFonts w:ascii="Palatino Linotype" w:hAnsi="Palatino Linotype" w:cs="Times New Roman"/>
          <w:b/>
          <w:lang w:val="en-US"/>
        </w:rPr>
      </w:pPr>
      <w:r>
        <w:rPr>
          <w:rFonts w:ascii="Palatino Linotype" w:hAnsi="Palatino Linotype" w:cs="Times New Roman"/>
          <w:b/>
          <w:lang w:val="ro-RO"/>
        </w:rPr>
        <w:t>Bună ziua!</w:t>
      </w:r>
    </w:p>
    <w:sdt>
      <w:sdtPr>
        <w:rPr>
          <w:rFonts w:ascii="Palatino Linotype" w:hAnsi="Palatino Linotype" w:cs="Times New Roman"/>
          <w:lang w:val="ro-RO"/>
        </w:rPr>
        <w:id w:val="-1481760138"/>
        <w:placeholder>
          <w:docPart w:val="264B56DA96DC40DE9CE66924ACC5FBB6"/>
        </w:placeholder>
        <w:temporary/>
      </w:sdtPr>
      <w:sdtEndPr/>
      <w:sdtContent>
        <w:p w:rsidR="00902FB3" w:rsidRPr="00551AD2" w:rsidRDefault="00902FB3" w:rsidP="00230E71">
          <w:pPr>
            <w:spacing w:before="120" w:after="120" w:line="240" w:lineRule="auto"/>
            <w:rPr>
              <w:rFonts w:ascii="Palatino Linotype" w:hAnsi="Palatino Linotype" w:cs="Times New Roman"/>
              <w:lang w:val="ro-RO"/>
            </w:rPr>
          </w:pPr>
          <w:r w:rsidRPr="00551AD2">
            <w:rPr>
              <w:rFonts w:ascii="Palatino Linotype" w:hAnsi="Palatino Linotype" w:cs="Times New Roman"/>
              <w:lang w:val="ro-RO"/>
            </w:rPr>
            <w:t>Коллекции на вкладке "Вставка" содержат элементы, которые определяют общий вид документа. Эти коллекции служат для вставки в документ таблиц, колонтитулов, списков, титульных страниц и других стандартных блоков. При создании рисунков, диаграмм или схем они согласовываются с видом текущего документа.</w:t>
          </w:r>
        </w:p>
        <w:p w:rsidR="00902FB3" w:rsidRPr="00551AD2" w:rsidRDefault="00902FB3" w:rsidP="00230E71">
          <w:pPr>
            <w:spacing w:before="120" w:after="120" w:line="240" w:lineRule="auto"/>
            <w:rPr>
              <w:rFonts w:ascii="Palatino Linotype" w:hAnsi="Palatino Linotype" w:cs="Times New Roman"/>
              <w:lang w:val="ro-RO"/>
            </w:rPr>
          </w:pPr>
          <w:r w:rsidRPr="00551AD2">
            <w:rPr>
              <w:rFonts w:ascii="Palatino Linotype" w:hAnsi="Palatino Linotype" w:cs="Times New Roman"/>
              <w:lang w:val="ro-RO"/>
            </w:rPr>
            <w:t>Формат выделенного текста можно легко изменить, выбрав нужный вид из коллекции экспресс-стилей на вкладке "Главная". Текст можно также отформатировать с помощью других элементов управления на вкладке "Главная". Большинство элементов управления позволяют использовать вид из текущей темы и формат, указанный непосредственно.</w:t>
          </w:r>
        </w:p>
        <w:p w:rsidR="00D14796" w:rsidRDefault="00902FB3" w:rsidP="00230E71">
          <w:pPr>
            <w:spacing w:before="120" w:after="120" w:line="240" w:lineRule="auto"/>
            <w:rPr>
              <w:rFonts w:ascii="Palatino Linotype" w:hAnsi="Palatino Linotype" w:cs="Times New Roman"/>
              <w:lang w:val="ro-RO"/>
            </w:rPr>
          </w:pPr>
          <w:r w:rsidRPr="00551AD2">
            <w:rPr>
              <w:rFonts w:ascii="Palatino Linotype" w:hAnsi="Palatino Linotype" w:cs="Times New Roman"/>
              <w:lang w:val="ro-RO"/>
            </w:rPr>
            <w:t>Чтобы изменить вид документа, выберите элементы темы на вкладке "Макет страницы". Состав коллекции экспресс-стилей можно изменить с помощью команды "Изменить текущий набор экспресс-стилей". Коллекции тем и экспресс-стилей включают команды восстановления, позволяющие вернуться к первоначальному виду документа, который содержится в текущем шаблоне.</w:t>
          </w:r>
        </w:p>
      </w:sdtContent>
    </w:sdt>
    <w:p w:rsidR="00551AD2" w:rsidRPr="00551AD2" w:rsidRDefault="00551AD2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</w:p>
    <w:p w:rsidR="00756B7E" w:rsidRPr="005B0A0D" w:rsidRDefault="005B0A0D" w:rsidP="00230E71">
      <w:pPr>
        <w:spacing w:before="120" w:after="120" w:line="240" w:lineRule="auto"/>
        <w:rPr>
          <w:rFonts w:ascii="Palatino Linotype" w:hAnsi="Palatino Linotype" w:cs="Times New Roman"/>
          <w:lang w:val="es-ES"/>
        </w:rPr>
      </w:pPr>
      <w:r>
        <w:rPr>
          <w:rFonts w:ascii="Palatino Linotype" w:hAnsi="Palatino Linotype" w:cs="Times New Roman"/>
          <w:lang w:val="ro-RO"/>
        </w:rPr>
        <w:t>O zi bun</w:t>
      </w:r>
      <w:r>
        <w:rPr>
          <w:rFonts w:ascii="Palatino Linotype" w:hAnsi="Palatino Linotype" w:cs="Times New Roman"/>
          <w:lang w:val="ro-MD"/>
        </w:rPr>
        <w:t>ă!</w:t>
      </w:r>
    </w:p>
    <w:p w:rsidR="00551AD2" w:rsidRPr="00551AD2" w:rsidRDefault="00551AD2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</w:p>
    <w:p w:rsidR="001D16AC" w:rsidRPr="00551AD2" w:rsidRDefault="001D16AC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bookmarkStart w:id="0" w:name="_GoBack"/>
      <w:bookmarkEnd w:id="0"/>
    </w:p>
    <w:p w:rsidR="0003455D" w:rsidRPr="00551AD2" w:rsidRDefault="005B0A0D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r>
        <w:rPr>
          <w:rFonts w:ascii="Palatino Linotype" w:hAnsi="Palatino Linotype" w:cs="Times New Roman"/>
          <w:lang w:val="ro-RO"/>
        </w:rPr>
        <w:t>Corneliu Ciubara</w:t>
      </w:r>
      <w:r w:rsidR="00AB023B">
        <w:rPr>
          <w:rFonts w:ascii="Palatino Linotype" w:hAnsi="Palatino Linotype" w:cs="Times New Roman"/>
          <w:lang w:val="ro-RO"/>
        </w:rPr>
        <w:t xml:space="preserve">                                                                                                                30.10.2023</w:t>
      </w:r>
    </w:p>
    <w:p w:rsidR="0003455D" w:rsidRPr="00551AD2" w:rsidRDefault="005B0A0D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r>
        <w:rPr>
          <w:rFonts w:ascii="Palatino Linotype" w:hAnsi="Palatino Linotype" w:cs="Times New Roman"/>
          <w:lang w:val="ro-RO"/>
        </w:rPr>
        <w:t>Republica Moldova</w:t>
      </w:r>
    </w:p>
    <w:p w:rsidR="005B0A0D" w:rsidRPr="005B0A0D" w:rsidRDefault="005B0A0D" w:rsidP="005B0A0D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r w:rsidRPr="005B0A0D">
        <w:rPr>
          <w:rFonts w:ascii="Palatino Linotype" w:hAnsi="Palatino Linotype" w:cs="Times New Roman"/>
          <w:lang w:val="ro-RO"/>
        </w:rPr>
        <w:t>“Centrului pentru Dezvoltare și</w:t>
      </w:r>
    </w:p>
    <w:p w:rsidR="0003455D" w:rsidRPr="00551AD2" w:rsidRDefault="005B0A0D" w:rsidP="005B0A0D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  <w:r w:rsidRPr="005B0A0D">
        <w:rPr>
          <w:rFonts w:ascii="Palatino Linotype" w:hAnsi="Palatino Linotype" w:cs="Times New Roman"/>
          <w:lang w:val="ro-RO"/>
        </w:rPr>
        <w:t>Formare Continuă”</w:t>
      </w:r>
    </w:p>
    <w:sectPr w:rsidR="0003455D" w:rsidRPr="00551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7B06" w:rsidRDefault="00647B06" w:rsidP="00374F61">
      <w:pPr>
        <w:spacing w:after="0" w:line="240" w:lineRule="auto"/>
      </w:pPr>
      <w:r>
        <w:separator/>
      </w:r>
    </w:p>
  </w:endnote>
  <w:endnote w:type="continuationSeparator" w:id="0">
    <w:p w:rsidR="00647B06" w:rsidRDefault="00647B06" w:rsidP="00374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7B06" w:rsidRDefault="00647B06" w:rsidP="00374F61">
      <w:pPr>
        <w:spacing w:after="0" w:line="240" w:lineRule="auto"/>
      </w:pPr>
      <w:r>
        <w:separator/>
      </w:r>
    </w:p>
  </w:footnote>
  <w:footnote w:type="continuationSeparator" w:id="0">
    <w:p w:rsidR="00647B06" w:rsidRDefault="00647B06" w:rsidP="00374F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doNotShadeFormData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A0D"/>
    <w:rsid w:val="0003455D"/>
    <w:rsid w:val="001C1F47"/>
    <w:rsid w:val="001D16AC"/>
    <w:rsid w:val="001D5D62"/>
    <w:rsid w:val="00230E71"/>
    <w:rsid w:val="00374F61"/>
    <w:rsid w:val="004E2C34"/>
    <w:rsid w:val="00551AD2"/>
    <w:rsid w:val="00575BB7"/>
    <w:rsid w:val="005B0A0D"/>
    <w:rsid w:val="00647B06"/>
    <w:rsid w:val="006A018E"/>
    <w:rsid w:val="006B3259"/>
    <w:rsid w:val="006C3F8F"/>
    <w:rsid w:val="00756B7E"/>
    <w:rsid w:val="007A2F70"/>
    <w:rsid w:val="00902FB3"/>
    <w:rsid w:val="00AB023B"/>
    <w:rsid w:val="00CD2741"/>
    <w:rsid w:val="00D14796"/>
    <w:rsid w:val="00D15F11"/>
    <w:rsid w:val="00D85AA0"/>
    <w:rsid w:val="00F860F4"/>
    <w:rsid w:val="00FA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3F315"/>
  <w15:docId w15:val="{698E7BB7-8472-4AC3-9940-CAA1D4FCA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1F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F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4F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F61"/>
  </w:style>
  <w:style w:type="paragraph" w:styleId="Footer">
    <w:name w:val="footer"/>
    <w:basedOn w:val="Normal"/>
    <w:link w:val="FooterChar"/>
    <w:uiPriority w:val="99"/>
    <w:unhideWhenUsed/>
    <w:rsid w:val="00374F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Desktop\Scrisoarea_mea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23554641EAD4458AC89BA9D785B85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F5E9A-0230-4575-B30B-5A9586A04894}"/>
      </w:docPartPr>
      <w:docPartBody>
        <w:p w:rsidR="00000000" w:rsidRDefault="00C061A8">
          <w:pPr>
            <w:pStyle w:val="F23554641EAD4458AC89BA9D785B85BC"/>
          </w:pPr>
          <w:r w:rsidRPr="00551AD2">
            <w:rPr>
              <w:rStyle w:val="PlaceholderText"/>
              <w:rFonts w:ascii="Palatino Linotype" w:hAnsi="Palatino Linotype"/>
              <w:lang w:val="ro-RO"/>
            </w:rPr>
            <w:t>[Alegeți data:]</w:t>
          </w:r>
        </w:p>
      </w:docPartBody>
    </w:docPart>
    <w:docPart>
      <w:docPartPr>
        <w:name w:val="264B56DA96DC40DE9CE66924ACC5F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0D42-A134-417F-B76F-81DF7347B585}"/>
      </w:docPartPr>
      <w:docPartBody>
        <w:p w:rsidR="00000000" w:rsidRDefault="00C061A8">
          <w:pPr>
            <w:pStyle w:val="264B56DA96DC40DE9CE66924ACC5FBB6"/>
          </w:pPr>
          <w:r w:rsidRPr="00CA39BC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1A8"/>
    <w:rsid w:val="00C0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F23554641EAD4458AC89BA9D785B85BC">
    <w:name w:val="F23554641EAD4458AC89BA9D785B85BC"/>
  </w:style>
  <w:style w:type="paragraph" w:customStyle="1" w:styleId="9A08592C043F4E188540D5FAD57FE4E5">
    <w:name w:val="9A08592C043F4E188540D5FAD57FE4E5"/>
  </w:style>
  <w:style w:type="paragraph" w:customStyle="1" w:styleId="57D339D842794693A675673D0AA6F310">
    <w:name w:val="57D339D842794693A675673D0AA6F310"/>
  </w:style>
  <w:style w:type="paragraph" w:customStyle="1" w:styleId="0AF83002F1174488A0F4708F6A960951">
    <w:name w:val="0AF83002F1174488A0F4708F6A960951"/>
  </w:style>
  <w:style w:type="paragraph" w:customStyle="1" w:styleId="94C6D644ACC2415F8A353052CF321064">
    <w:name w:val="94C6D644ACC2415F8A353052CF321064"/>
  </w:style>
  <w:style w:type="paragraph" w:customStyle="1" w:styleId="3E541685B99149F9B1BE6021DD34E37F">
    <w:name w:val="3E541685B99149F9B1BE6021DD34E37F"/>
  </w:style>
  <w:style w:type="paragraph" w:customStyle="1" w:styleId="7F90BECAF3B8426780D262D09DBD51FE">
    <w:name w:val="7F90BECAF3B8426780D262D09DBD51FE"/>
  </w:style>
  <w:style w:type="paragraph" w:customStyle="1" w:styleId="264B56DA96DC40DE9CE66924ACC5FBB6">
    <w:name w:val="264B56DA96DC40DE9CE66924ACC5FBB6"/>
  </w:style>
  <w:style w:type="paragraph" w:customStyle="1" w:styleId="BD396C47DC2E4E60B9F14566A47F3E27">
    <w:name w:val="BD396C47DC2E4E60B9F14566A47F3E27"/>
  </w:style>
  <w:style w:type="paragraph" w:customStyle="1" w:styleId="FA4732FF29F348DCBAC0CF06A2E955FA">
    <w:name w:val="FA4732FF29F348DCBAC0CF06A2E955FA"/>
  </w:style>
  <w:style w:type="paragraph" w:customStyle="1" w:styleId="A0045AD0C1F0471A8DDEF1529FFCAC0D">
    <w:name w:val="A0045AD0C1F0471A8DDEF1529FFCAC0D"/>
  </w:style>
  <w:style w:type="paragraph" w:customStyle="1" w:styleId="B6803615802B4EC2A8CA0BE9B9CFEFD2">
    <w:name w:val="B6803615802B4EC2A8CA0BE9B9CFEF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B64A02-DD45-48B8-885B-7C5A80E39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Scrisoarea_mea(1)</Template>
  <TotalTime>16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[Tastați numele firmei expeditorului:]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2023-10-30T06:08:00Z</dcterms:created>
  <dcterms:modified xsi:type="dcterms:W3CDTF">2023-10-30T06:24:00Z</dcterms:modified>
</cp:coreProperties>
</file>